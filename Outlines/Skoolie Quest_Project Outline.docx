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AA48F" w14:textId="38E1DB22" w:rsidR="00A769E6" w:rsidRDefault="00714489">
      <w:pPr>
        <w:pStyle w:val="Title"/>
      </w:pPr>
      <w:r>
        <w:t>Skoolie Quest</w:t>
      </w:r>
    </w:p>
    <w:p w14:paraId="2127B9EC" w14:textId="0ACD26DB" w:rsidR="00C55AE2" w:rsidRDefault="00714489" w:rsidP="00C55AE2">
      <w:pPr>
        <w:pStyle w:val="Heading1"/>
      </w:pPr>
      <w:r>
        <w:t>Overview</w:t>
      </w:r>
    </w:p>
    <w:p w14:paraId="0C146083" w14:textId="6F0C9B08" w:rsidR="00A769E6" w:rsidRDefault="00714489">
      <w:pPr>
        <w:pStyle w:val="Heading2"/>
      </w:pPr>
      <w:r>
        <w:t xml:space="preserve">Skoolie refers to a converted bus or recreational vehicle (RV). Skoolie Quest is a social platform for Skoolie enthusiasts. Creating a profile on the website allows users to post their </w:t>
      </w:r>
      <w:r w:rsidR="007C34B0">
        <w:t xml:space="preserve">blogs, share their favorite campsite locations, and engage with the Skoolie community. </w:t>
      </w:r>
    </w:p>
    <w:p w14:paraId="04C749E6" w14:textId="1965BBC8" w:rsidR="00A769E6" w:rsidRDefault="00714489">
      <w:pPr>
        <w:pStyle w:val="Heading2"/>
      </w:pPr>
      <w:r>
        <w:t>Skoolie Quest Features:</w:t>
      </w:r>
    </w:p>
    <w:p w14:paraId="62A9DAC2" w14:textId="6ECB2D9B" w:rsidR="00714489" w:rsidRDefault="00714489" w:rsidP="00714489">
      <w:pPr>
        <w:pStyle w:val="Heading2"/>
        <w:numPr>
          <w:ilvl w:val="1"/>
          <w:numId w:val="4"/>
        </w:numPr>
      </w:pPr>
      <w:r>
        <w:t>A community page for sharing blogs, interesting articles, etc.</w:t>
      </w:r>
    </w:p>
    <w:p w14:paraId="67A225F9" w14:textId="0FF4D512" w:rsidR="00714489" w:rsidRDefault="00714489" w:rsidP="00714489">
      <w:pPr>
        <w:pStyle w:val="Heading2"/>
        <w:numPr>
          <w:ilvl w:val="1"/>
          <w:numId w:val="4"/>
        </w:numPr>
      </w:pPr>
      <w:r>
        <w:t xml:space="preserve">A map section for locating campsites you can park your Skoolie. </w:t>
      </w:r>
    </w:p>
    <w:p w14:paraId="700B8AAB" w14:textId="34026DFB" w:rsidR="00714489" w:rsidRDefault="00714489" w:rsidP="00714489">
      <w:pPr>
        <w:pStyle w:val="Heading2"/>
        <w:numPr>
          <w:ilvl w:val="1"/>
          <w:numId w:val="4"/>
        </w:numPr>
      </w:pPr>
      <w:r>
        <w:t xml:space="preserve">Build section for resources to convert your Skoolie. </w:t>
      </w:r>
    </w:p>
    <w:p w14:paraId="6FF00D2C" w14:textId="77777777" w:rsidR="007C34B0" w:rsidRDefault="007C34B0">
      <w:pPr>
        <w:pStyle w:val="Heading2"/>
      </w:pPr>
      <w:r>
        <w:t>Tools and Technologies:</w:t>
      </w:r>
    </w:p>
    <w:p w14:paraId="24C49CC6" w14:textId="77777777" w:rsidR="007C34B0" w:rsidRDefault="007C34B0" w:rsidP="007C34B0">
      <w:pPr>
        <w:pStyle w:val="Heading2"/>
        <w:numPr>
          <w:ilvl w:val="1"/>
          <w:numId w:val="4"/>
        </w:numPr>
      </w:pPr>
      <w:r>
        <w:t>HTML &amp; CSS</w:t>
      </w:r>
    </w:p>
    <w:p w14:paraId="3A9B8A39" w14:textId="77777777" w:rsidR="007C34B0" w:rsidRDefault="007C34B0" w:rsidP="007C34B0">
      <w:pPr>
        <w:pStyle w:val="Heading2"/>
        <w:numPr>
          <w:ilvl w:val="1"/>
          <w:numId w:val="4"/>
        </w:numPr>
      </w:pPr>
      <w:r>
        <w:t>JavaScript</w:t>
      </w:r>
    </w:p>
    <w:p w14:paraId="7F75CBF7" w14:textId="77777777" w:rsidR="007C34B0" w:rsidRDefault="007C34B0" w:rsidP="007C34B0">
      <w:pPr>
        <w:pStyle w:val="Heading2"/>
        <w:numPr>
          <w:ilvl w:val="1"/>
          <w:numId w:val="4"/>
        </w:numPr>
      </w:pPr>
      <w:r>
        <w:t>Google Maps JavaScript API</w:t>
      </w:r>
    </w:p>
    <w:p w14:paraId="73E54AFF" w14:textId="79F0E0EA" w:rsidR="007C34B0" w:rsidRDefault="007C34B0" w:rsidP="007C34B0">
      <w:pPr>
        <w:pStyle w:val="Heading2"/>
        <w:numPr>
          <w:ilvl w:val="1"/>
          <w:numId w:val="4"/>
        </w:numPr>
      </w:pPr>
      <w:r>
        <w:t>iOv</w:t>
      </w:r>
      <w:r w:rsidR="00B92948">
        <w:t>er</w:t>
      </w:r>
      <w:r>
        <w:t>lander API</w:t>
      </w:r>
    </w:p>
    <w:p w14:paraId="4E041EC9" w14:textId="77777777" w:rsidR="007C34B0" w:rsidRDefault="007C34B0" w:rsidP="007C34B0">
      <w:pPr>
        <w:pStyle w:val="Heading2"/>
        <w:numPr>
          <w:ilvl w:val="1"/>
          <w:numId w:val="4"/>
        </w:numPr>
      </w:pPr>
      <w:r>
        <w:t>Recreation.Gov API</w:t>
      </w:r>
    </w:p>
    <w:p w14:paraId="5F35E59F" w14:textId="27962E77" w:rsidR="007C34B0" w:rsidRDefault="007C34B0" w:rsidP="007C34B0">
      <w:pPr>
        <w:pStyle w:val="Heading2"/>
        <w:numPr>
          <w:ilvl w:val="1"/>
          <w:numId w:val="4"/>
        </w:numPr>
      </w:pPr>
      <w:r>
        <w:t xml:space="preserve">Cloud Firestore </w:t>
      </w:r>
    </w:p>
    <w:p w14:paraId="45076F26" w14:textId="53BA21F5" w:rsidR="007C34B0" w:rsidRDefault="007C34B0" w:rsidP="007C34B0">
      <w:pPr>
        <w:pStyle w:val="Heading2"/>
      </w:pPr>
      <w:r>
        <w:t>Goals:</w:t>
      </w:r>
    </w:p>
    <w:p w14:paraId="2170A237" w14:textId="4ABF9D40" w:rsidR="007C34B0" w:rsidRDefault="007C34B0" w:rsidP="007C34B0">
      <w:pPr>
        <w:pStyle w:val="Heading2"/>
        <w:numPr>
          <w:ilvl w:val="1"/>
          <w:numId w:val="4"/>
        </w:numPr>
      </w:pPr>
      <w:r>
        <w:t xml:space="preserve">Craft a user-friendly experience. Ensure the platform looks great and works seamlessly on all devices, from smartphones to desktops. </w:t>
      </w:r>
    </w:p>
    <w:p w14:paraId="113BD753" w14:textId="1A4B0AB0" w:rsidR="007C34B0" w:rsidRDefault="007C34B0" w:rsidP="007C34B0">
      <w:pPr>
        <w:pStyle w:val="Heading2"/>
        <w:numPr>
          <w:ilvl w:val="1"/>
          <w:numId w:val="4"/>
        </w:numPr>
      </w:pPr>
      <w:r>
        <w:t>Incorporate essential web features. Integrate a variety of web development elements to enhance functionality and user experience.</w:t>
      </w:r>
    </w:p>
    <w:p w14:paraId="4AE581B5" w14:textId="181A3CD8" w:rsidR="007C34B0" w:rsidRDefault="007C34B0" w:rsidP="007C34B0">
      <w:pPr>
        <w:pStyle w:val="Heading2"/>
        <w:numPr>
          <w:ilvl w:val="1"/>
          <w:numId w:val="4"/>
        </w:numPr>
      </w:pPr>
      <w:r>
        <w:t xml:space="preserve">Leverage third-party APIs and backend cloud services. Utilize external </w:t>
      </w:r>
      <w:r w:rsidR="00585547">
        <w:t>APIs</w:t>
      </w:r>
      <w:r>
        <w:t xml:space="preserve"> and backend cloud services to bring in valuable data and features</w:t>
      </w:r>
      <w:r w:rsidR="002E397C">
        <w:t>.</w:t>
      </w:r>
    </w:p>
    <w:p w14:paraId="0E98C090" w14:textId="055334ED" w:rsidR="007C34B0" w:rsidRDefault="007C34B0" w:rsidP="007C34B0">
      <w:pPr>
        <w:pStyle w:val="Heading2"/>
        <w:numPr>
          <w:ilvl w:val="1"/>
          <w:numId w:val="4"/>
        </w:numPr>
      </w:pPr>
      <w:r>
        <w:t xml:space="preserve">Create </w:t>
      </w:r>
      <w:r w:rsidR="00585547">
        <w:t xml:space="preserve">an engaging interface. Design a visually appealing, intuitive, and user-friendly application that keeps users engaged and excited. </w:t>
      </w:r>
    </w:p>
    <w:p w14:paraId="5590C1D3" w14:textId="4AA9B103" w:rsidR="00A769E6" w:rsidRDefault="007C34B0">
      <w:pPr>
        <w:pStyle w:val="Heading1"/>
      </w:pPr>
      <w:r>
        <w:t xml:space="preserve">Responsive Design </w:t>
      </w:r>
    </w:p>
    <w:p w14:paraId="2D68A561" w14:textId="07CDE283" w:rsidR="00A769E6" w:rsidRDefault="00585547">
      <w:pPr>
        <w:pStyle w:val="Heading2"/>
        <w:numPr>
          <w:ilvl w:val="0"/>
          <w:numId w:val="10"/>
        </w:numPr>
      </w:pPr>
      <w:r>
        <w:t>Media Queries</w:t>
      </w:r>
    </w:p>
    <w:p w14:paraId="04A1A3A1" w14:textId="05C880A2" w:rsidR="00A769E6" w:rsidRDefault="00585547" w:rsidP="00585547">
      <w:pPr>
        <w:pStyle w:val="Heading3"/>
      </w:pPr>
      <w:r>
        <w:t>Use CSS media queries to adjust styles based on screen size and orientation.</w:t>
      </w:r>
    </w:p>
    <w:p w14:paraId="480F020C" w14:textId="4FF350D1" w:rsidR="00A769E6" w:rsidRDefault="00585547">
      <w:pPr>
        <w:pStyle w:val="Heading2"/>
        <w:numPr>
          <w:ilvl w:val="0"/>
          <w:numId w:val="10"/>
        </w:numPr>
      </w:pPr>
      <w:r>
        <w:lastRenderedPageBreak/>
        <w:t>Reusable Components</w:t>
      </w:r>
    </w:p>
    <w:p w14:paraId="02CE66CC" w14:textId="3C26F1ED" w:rsidR="00A769E6" w:rsidRDefault="00585547">
      <w:pPr>
        <w:pStyle w:val="Heading3"/>
        <w:numPr>
          <w:ilvl w:val="0"/>
          <w:numId w:val="16"/>
        </w:numPr>
      </w:pPr>
      <w:r>
        <w:t>Create reusable HTML components for consistency</w:t>
      </w:r>
    </w:p>
    <w:p w14:paraId="1425224D" w14:textId="63B90E24" w:rsidR="00A769E6" w:rsidRDefault="00EA43DD">
      <w:pPr>
        <w:pStyle w:val="Heading2"/>
        <w:numPr>
          <w:ilvl w:val="0"/>
          <w:numId w:val="10"/>
        </w:numPr>
      </w:pPr>
      <w:r>
        <w:t>CSS Grid &amp; CSS Flexbox</w:t>
      </w:r>
    </w:p>
    <w:p w14:paraId="6FA19D71" w14:textId="0223F585" w:rsidR="00A769E6" w:rsidRDefault="00EA43DD">
      <w:pPr>
        <w:pStyle w:val="Heading3"/>
        <w:numPr>
          <w:ilvl w:val="0"/>
          <w:numId w:val="15"/>
        </w:numPr>
      </w:pPr>
      <w:r>
        <w:t xml:space="preserve">Implement CSS grid </w:t>
      </w:r>
      <w:r w:rsidR="00EE3481">
        <w:t xml:space="preserve">for complex layouts </w:t>
      </w:r>
      <w:r w:rsidR="00A16245">
        <w:t>that require precise positioning</w:t>
      </w:r>
      <w:r w:rsidR="002C0ED6">
        <w:t xml:space="preserve"> and alignment.</w:t>
      </w:r>
    </w:p>
    <w:p w14:paraId="2621DE1B" w14:textId="7F0B917E" w:rsidR="00A769E6" w:rsidRDefault="002C0ED6">
      <w:pPr>
        <w:pStyle w:val="Heading3"/>
      </w:pPr>
      <w:r>
        <w:t>Utilize CSS flexbox for creating flexible and responsive layout struct</w:t>
      </w:r>
      <w:r w:rsidR="007B7C03">
        <w:t xml:space="preserve">ures. </w:t>
      </w:r>
    </w:p>
    <w:p w14:paraId="7C527491" w14:textId="46543557" w:rsidR="00A769E6" w:rsidRDefault="005F4FD9">
      <w:pPr>
        <w:pStyle w:val="Heading1"/>
      </w:pPr>
      <w:r>
        <w:t xml:space="preserve">Features </w:t>
      </w:r>
    </w:p>
    <w:p w14:paraId="024ED8D0" w14:textId="7167A9B7" w:rsidR="00A769E6" w:rsidRDefault="00991390">
      <w:pPr>
        <w:pStyle w:val="Heading2"/>
        <w:numPr>
          <w:ilvl w:val="0"/>
          <w:numId w:val="17"/>
        </w:numPr>
      </w:pPr>
      <w:r>
        <w:t xml:space="preserve">JavaScript Fetch </w:t>
      </w:r>
      <w:r w:rsidR="004F73CE">
        <w:t>API</w:t>
      </w:r>
    </w:p>
    <w:p w14:paraId="25E05A0A" w14:textId="2D46BC7A" w:rsidR="00A769E6" w:rsidRDefault="004F73CE">
      <w:pPr>
        <w:pStyle w:val="Heading3"/>
        <w:numPr>
          <w:ilvl w:val="0"/>
          <w:numId w:val="18"/>
        </w:numPr>
      </w:pPr>
      <w:r>
        <w:t xml:space="preserve">Use JavaScript Fetch API to parse through a </w:t>
      </w:r>
      <w:r w:rsidR="00B47046">
        <w:t xml:space="preserve">JSON object. </w:t>
      </w:r>
    </w:p>
    <w:p w14:paraId="2AEAE723" w14:textId="73C82BD3" w:rsidR="00A769E6" w:rsidRDefault="00F03134">
      <w:pPr>
        <w:pStyle w:val="Heading3"/>
      </w:pPr>
      <w:r>
        <w:t xml:space="preserve">There are icons </w:t>
      </w:r>
      <w:r w:rsidR="008679DD">
        <w:t>on the map</w:t>
      </w:r>
      <w:r w:rsidR="00246F81">
        <w:t xml:space="preserve"> to denote campsites.</w:t>
      </w:r>
      <w:r w:rsidR="00C8240F">
        <w:t xml:space="preserve"> </w:t>
      </w:r>
      <w:r w:rsidR="00246F81">
        <w:t>W</w:t>
      </w:r>
      <w:r w:rsidR="00C8240F">
        <w:t xml:space="preserve">hen interacting </w:t>
      </w:r>
      <w:r w:rsidR="00246F81">
        <w:t xml:space="preserve">with these </w:t>
      </w:r>
      <w:r w:rsidR="00C8240F">
        <w:t>icon</w:t>
      </w:r>
      <w:r w:rsidR="00246F81">
        <w:t>s</w:t>
      </w:r>
      <w:r w:rsidR="00C8240F">
        <w:t xml:space="preserve"> a</w:t>
      </w:r>
      <w:r w:rsidR="00BE0D54">
        <w:t>n</w:t>
      </w:r>
      <w:r w:rsidR="00C8240F">
        <w:t xml:space="preserve"> information card is </w:t>
      </w:r>
      <w:r w:rsidR="00853005">
        <w:t xml:space="preserve">compiled. This will display </w:t>
      </w:r>
      <w:r w:rsidR="00197152">
        <w:t>campsite information</w:t>
      </w:r>
      <w:r w:rsidR="00BE0D54">
        <w:t>: location</w:t>
      </w:r>
      <w:r w:rsidR="00EE31D5">
        <w:t>, description,</w:t>
      </w:r>
      <w:r w:rsidR="00312E04">
        <w:t xml:space="preserve"> and other information.</w:t>
      </w:r>
      <w:r w:rsidR="00DA5280">
        <w:t xml:space="preserve"> </w:t>
      </w:r>
    </w:p>
    <w:p w14:paraId="10B1E85C" w14:textId="2A8B737E" w:rsidR="00A769E6" w:rsidRDefault="00F46B5B">
      <w:pPr>
        <w:pStyle w:val="Heading2"/>
        <w:numPr>
          <w:ilvl w:val="0"/>
          <w:numId w:val="17"/>
        </w:numPr>
      </w:pPr>
      <w:r>
        <w:t>Third Party API</w:t>
      </w:r>
    </w:p>
    <w:p w14:paraId="142BBF35" w14:textId="774C94E5" w:rsidR="00A769E6" w:rsidRDefault="00166D82">
      <w:pPr>
        <w:pStyle w:val="Heading3"/>
        <w:numPr>
          <w:ilvl w:val="0"/>
          <w:numId w:val="19"/>
        </w:numPr>
      </w:pPr>
      <w:r>
        <w:t xml:space="preserve">Embed a dynamic map using the google maps </w:t>
      </w:r>
      <w:r w:rsidR="00A16B93">
        <w:t>JavaScript</w:t>
      </w:r>
      <w:r>
        <w:t xml:space="preserve"> </w:t>
      </w:r>
      <w:r w:rsidR="00A16B93">
        <w:t>API</w:t>
      </w:r>
      <w:r w:rsidR="006170B5">
        <w:t xml:space="preserve">. Utilize </w:t>
      </w:r>
      <w:r w:rsidR="00A16B93">
        <w:t>JavaScript</w:t>
      </w:r>
      <w:r w:rsidR="006170B5">
        <w:t xml:space="preserve"> functions and methods provided by the </w:t>
      </w:r>
      <w:r w:rsidR="00A16B93">
        <w:t>API</w:t>
      </w:r>
      <w:r w:rsidR="006170B5">
        <w:t xml:space="preserve"> to display and interact with the map</w:t>
      </w:r>
      <w:r w:rsidR="00DC24B3">
        <w:t>.</w:t>
      </w:r>
    </w:p>
    <w:p w14:paraId="6D53070E" w14:textId="712BC809" w:rsidR="00A769E6" w:rsidRDefault="00C42F8E">
      <w:pPr>
        <w:pStyle w:val="Heading3"/>
      </w:pPr>
      <w:r>
        <w:t>Retriev</w:t>
      </w:r>
      <w:r w:rsidR="00DC24B3">
        <w:t>e</w:t>
      </w:r>
      <w:r>
        <w:t xml:space="preserve"> data using the iOverlander API</w:t>
      </w:r>
      <w:r w:rsidR="00905E04">
        <w:t xml:space="preserve"> and Recreation.Gov API</w:t>
      </w:r>
      <w:r>
        <w:t xml:space="preserve"> to fetch data on </w:t>
      </w:r>
      <w:r w:rsidR="00EC7CDE">
        <w:t xml:space="preserve">camping spots. Create HTTP request to API to pull existing </w:t>
      </w:r>
      <w:r w:rsidR="00905E04">
        <w:t>camping location data and display it on the map.</w:t>
      </w:r>
    </w:p>
    <w:p w14:paraId="254283C5" w14:textId="13F8D925" w:rsidR="00A769E6" w:rsidRDefault="005E18BF">
      <w:pPr>
        <w:pStyle w:val="Heading2"/>
        <w:numPr>
          <w:ilvl w:val="0"/>
          <w:numId w:val="17"/>
        </w:numPr>
      </w:pPr>
      <w:r>
        <w:t>Database</w:t>
      </w:r>
    </w:p>
    <w:p w14:paraId="5C4B884C" w14:textId="1C50A85B" w:rsidR="00A769E6" w:rsidRDefault="0016154C" w:rsidP="00A16B93">
      <w:pPr>
        <w:pStyle w:val="Heading3"/>
        <w:numPr>
          <w:ilvl w:val="0"/>
          <w:numId w:val="20"/>
        </w:numPr>
      </w:pPr>
      <w:r>
        <w:t>Store submitted data</w:t>
      </w:r>
      <w:r w:rsidR="000E49F6">
        <w:t xml:space="preserve"> from maps and </w:t>
      </w:r>
      <w:r w:rsidR="00A16B93">
        <w:t>user information</w:t>
      </w:r>
      <w:r>
        <w:t xml:space="preserve"> in </w:t>
      </w:r>
      <w:r w:rsidR="00B4159A">
        <w:t>Cloud Firestore</w:t>
      </w:r>
      <w:r w:rsidR="00082560">
        <w:t xml:space="preserve"> under a collection database</w:t>
      </w:r>
      <w:r w:rsidR="00A16B93">
        <w:t>.</w:t>
      </w:r>
    </w:p>
    <w:p w14:paraId="159D5E5B" w14:textId="5AEC999F" w:rsidR="0096460E" w:rsidRDefault="0096460E" w:rsidP="00EE6260">
      <w:pPr>
        <w:pStyle w:val="Heading3"/>
        <w:numPr>
          <w:ilvl w:val="0"/>
          <w:numId w:val="17"/>
        </w:numPr>
      </w:pPr>
      <w:r>
        <w:t>Word Counter</w:t>
      </w:r>
    </w:p>
    <w:p w14:paraId="212B7C21" w14:textId="789D1791" w:rsidR="00EE6260" w:rsidRDefault="00EA7C57" w:rsidP="00EE6260">
      <w:pPr>
        <w:pStyle w:val="Heading3"/>
        <w:numPr>
          <w:ilvl w:val="1"/>
          <w:numId w:val="17"/>
        </w:numPr>
      </w:pPr>
      <w:r>
        <w:t xml:space="preserve">Ensure blog </w:t>
      </w:r>
      <w:r w:rsidR="009E553E">
        <w:t>posts</w:t>
      </w:r>
      <w:r>
        <w:t xml:space="preserve"> adhere to a maxi</w:t>
      </w:r>
      <w:r w:rsidR="00706CDC">
        <w:t xml:space="preserve">mum character limit. </w:t>
      </w:r>
      <w:r w:rsidR="006A66ED">
        <w:t xml:space="preserve"> Using an HTML structure </w:t>
      </w:r>
      <w:r w:rsidR="009E553E">
        <w:t xml:space="preserve">for text and an element to display the character count. </w:t>
      </w:r>
    </w:p>
    <w:p w14:paraId="610A9695" w14:textId="5CB4FFDD" w:rsidR="00706CDC" w:rsidRDefault="000C2534" w:rsidP="00EE6260">
      <w:pPr>
        <w:pStyle w:val="Heading3"/>
        <w:numPr>
          <w:ilvl w:val="1"/>
          <w:numId w:val="17"/>
        </w:numPr>
      </w:pPr>
      <w:r>
        <w:t>Display a real-time character count to the user as they type</w:t>
      </w:r>
      <w:r w:rsidR="00DC57EA">
        <w:t xml:space="preserve"> and update the character count dynamically to provide immediate feedback</w:t>
      </w:r>
      <w:r w:rsidR="006A66ED">
        <w:t>.</w:t>
      </w:r>
      <w:r w:rsidR="006A66ED" w:rsidRPr="006A66ED">
        <w:t xml:space="preserve"> </w:t>
      </w:r>
      <w:r w:rsidR="006A66ED">
        <w:t xml:space="preserve">Using </w:t>
      </w:r>
      <w:r w:rsidR="00B92948">
        <w:t>JavaScript</w:t>
      </w:r>
      <w:r w:rsidR="006A66ED">
        <w:t xml:space="preserve"> real time count.</w:t>
      </w:r>
    </w:p>
    <w:p w14:paraId="58B8B2EF" w14:textId="5351A4C6" w:rsidR="00A769E6" w:rsidRDefault="00C35C13">
      <w:pPr>
        <w:pStyle w:val="Heading1"/>
      </w:pPr>
      <w:r>
        <w:t xml:space="preserve">Development </w:t>
      </w:r>
    </w:p>
    <w:p w14:paraId="40B5672C" w14:textId="2686063B" w:rsidR="00A769E6" w:rsidRDefault="00E5132B">
      <w:pPr>
        <w:pStyle w:val="Heading2"/>
        <w:numPr>
          <w:ilvl w:val="0"/>
          <w:numId w:val="21"/>
        </w:numPr>
      </w:pPr>
      <w:r>
        <w:t>Structure</w:t>
      </w:r>
    </w:p>
    <w:p w14:paraId="0A43CF7D" w14:textId="7C3797F2" w:rsidR="00A769E6" w:rsidRDefault="00B41470">
      <w:pPr>
        <w:pStyle w:val="Heading3"/>
        <w:numPr>
          <w:ilvl w:val="0"/>
          <w:numId w:val="22"/>
        </w:numPr>
      </w:pPr>
      <w:r>
        <w:t>Utilize specific IDs and classes to structure the HTML framework effectively.</w:t>
      </w:r>
    </w:p>
    <w:p w14:paraId="667BB358" w14:textId="58B83E56" w:rsidR="00A769E6" w:rsidRDefault="004767FE">
      <w:pPr>
        <w:pStyle w:val="Heading3"/>
      </w:pPr>
      <w:r>
        <w:lastRenderedPageBreak/>
        <w:t xml:space="preserve">Design </w:t>
      </w:r>
      <w:r w:rsidR="00B41470">
        <w:t xml:space="preserve">the layout using </w:t>
      </w:r>
      <w:r w:rsidR="00EB3625">
        <w:t>Balsamiq</w:t>
      </w:r>
      <w:r w:rsidR="00B41470">
        <w:t>, and then implement it using CSS grid and Flexbox for a responsive and flexible design</w:t>
      </w:r>
    </w:p>
    <w:p w14:paraId="329C1501" w14:textId="4D234FA5" w:rsidR="00A769E6" w:rsidRDefault="00E63842">
      <w:pPr>
        <w:pStyle w:val="Heading2"/>
        <w:numPr>
          <w:ilvl w:val="0"/>
          <w:numId w:val="21"/>
        </w:numPr>
      </w:pPr>
      <w:r>
        <w:t>Interactivity</w:t>
      </w:r>
    </w:p>
    <w:p w14:paraId="28DE9FA1" w14:textId="4D68B343" w:rsidR="00A769E6" w:rsidRDefault="00302185">
      <w:pPr>
        <w:pStyle w:val="Heading3"/>
        <w:numPr>
          <w:ilvl w:val="0"/>
          <w:numId w:val="14"/>
        </w:numPr>
      </w:pPr>
      <w:r>
        <w:t>Leverage various JavaScript frameworks from multiple sources to enhance user interface</w:t>
      </w:r>
      <w:r w:rsidR="00261B4B">
        <w:t xml:space="preserve">. </w:t>
      </w:r>
    </w:p>
    <w:p w14:paraId="7F9EBC46" w14:textId="5F9FEED3" w:rsidR="00A769E6" w:rsidRDefault="00261B4B">
      <w:pPr>
        <w:pStyle w:val="Heading3"/>
      </w:pPr>
      <w:r>
        <w:t>Implement advanced interactivity and efficient state management to pro</w:t>
      </w:r>
      <w:r w:rsidR="002431E1">
        <w:t>vide a seamless user experience.</w:t>
      </w:r>
    </w:p>
    <w:p w14:paraId="07A9D300" w14:textId="6F0C4F1F" w:rsidR="00A769E6" w:rsidRDefault="00EA4ED7">
      <w:pPr>
        <w:pStyle w:val="Heading2"/>
        <w:numPr>
          <w:ilvl w:val="0"/>
          <w:numId w:val="21"/>
        </w:numPr>
      </w:pPr>
      <w:r>
        <w:t xml:space="preserve">Database </w:t>
      </w:r>
    </w:p>
    <w:p w14:paraId="19106D5C" w14:textId="4A4AEDB9" w:rsidR="00A769E6" w:rsidRDefault="00EA4ED7">
      <w:pPr>
        <w:pStyle w:val="Heading3"/>
        <w:numPr>
          <w:ilvl w:val="0"/>
          <w:numId w:val="23"/>
        </w:numPr>
      </w:pPr>
      <w:r>
        <w:t>U</w:t>
      </w:r>
      <w:r w:rsidR="004476F8">
        <w:t>tilize</w:t>
      </w:r>
      <w:r>
        <w:t xml:space="preserve"> Cloud Firestore </w:t>
      </w:r>
      <w:r w:rsidR="007864BF">
        <w:t xml:space="preserve">to store </w:t>
      </w:r>
      <w:r w:rsidR="004476F8">
        <w:t xml:space="preserve">and manage data collected from </w:t>
      </w:r>
      <w:r w:rsidR="003E1266">
        <w:t>users.</w:t>
      </w:r>
    </w:p>
    <w:p w14:paraId="26402B67" w14:textId="4528D39C" w:rsidR="00A769E6" w:rsidRDefault="003E1266">
      <w:pPr>
        <w:pStyle w:val="Heading3"/>
      </w:pPr>
      <w:r>
        <w:t xml:space="preserve">Implement fetch features to retrieve data and integrate it within the map functionality. </w:t>
      </w:r>
    </w:p>
    <w:p w14:paraId="06CDE51D" w14:textId="76DE25D3" w:rsidR="00A769E6" w:rsidRDefault="00F85F4B">
      <w:pPr>
        <w:pStyle w:val="Heading1"/>
      </w:pPr>
      <w:r>
        <w:t>Review</w:t>
      </w:r>
    </w:p>
    <w:p w14:paraId="3FC7E499" w14:textId="711093BE" w:rsidR="002A6379" w:rsidRDefault="007635A2" w:rsidP="002A6379">
      <w:pPr>
        <w:pStyle w:val="Heading2"/>
        <w:numPr>
          <w:ilvl w:val="0"/>
          <w:numId w:val="11"/>
        </w:numPr>
        <w:tabs>
          <w:tab w:val="num" w:pos="720"/>
        </w:tabs>
      </w:pPr>
      <w:r>
        <w:t>Create and test prototypes multiple times to ensure functionality and user experience</w:t>
      </w:r>
      <w:r w:rsidR="004C7BD5">
        <w:t>.</w:t>
      </w:r>
    </w:p>
    <w:p w14:paraId="51872C5F" w14:textId="1793664B" w:rsidR="00A769E6" w:rsidRDefault="004C7BD5">
      <w:pPr>
        <w:pStyle w:val="Heading2"/>
        <w:numPr>
          <w:ilvl w:val="0"/>
          <w:numId w:val="11"/>
        </w:numPr>
      </w:pPr>
      <w:r>
        <w:t xml:space="preserve">Utilize Visual Studio Codes debugging features to </w:t>
      </w:r>
      <w:r w:rsidR="00867AA5">
        <w:t xml:space="preserve">thoroughly test the webpage and review the code for any issues. </w:t>
      </w:r>
    </w:p>
    <w:p w14:paraId="11FA3436" w14:textId="70E4A55D" w:rsidR="00B312AF" w:rsidRDefault="006D4E16">
      <w:pPr>
        <w:pStyle w:val="Heading2"/>
        <w:numPr>
          <w:ilvl w:val="0"/>
          <w:numId w:val="11"/>
        </w:numPr>
      </w:pPr>
      <w:r>
        <w:t>Comm</w:t>
      </w:r>
      <w:r w:rsidR="00DB3F74">
        <w:t>ent and organize code for better readability</w:t>
      </w:r>
    </w:p>
    <w:p w14:paraId="40DB4FEA" w14:textId="02445E06" w:rsidR="009E6A92" w:rsidRDefault="00867AA5" w:rsidP="00B86FA3">
      <w:pPr>
        <w:pStyle w:val="Heading2"/>
        <w:numPr>
          <w:ilvl w:val="0"/>
          <w:numId w:val="11"/>
        </w:numPr>
      </w:pPr>
      <w:r>
        <w:t xml:space="preserve">Seek feedback from peers and mentors throughout the development process to improve the website. </w:t>
      </w:r>
    </w:p>
    <w:p w14:paraId="1C028A92" w14:textId="77777777" w:rsidR="00AD0688" w:rsidRDefault="00AD0688" w:rsidP="00AD0688">
      <w:pPr>
        <w:pStyle w:val="Heading3"/>
        <w:numPr>
          <w:ilvl w:val="0"/>
          <w:numId w:val="0"/>
        </w:numPr>
      </w:pPr>
      <w:r>
        <w:t>Risks and Mitigation</w:t>
      </w:r>
    </w:p>
    <w:p w14:paraId="288ABD56" w14:textId="77777777" w:rsidR="00AD0688" w:rsidRDefault="00AD0688" w:rsidP="00AD0688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Technical Issues:</w:t>
      </w:r>
    </w:p>
    <w:p w14:paraId="6D8E4BDB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Risk:</w:t>
      </w:r>
      <w:r>
        <w:t xml:space="preserve"> Potential bugs and technical issues during development.</w:t>
      </w:r>
    </w:p>
    <w:p w14:paraId="0700F292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Mitigation:</w:t>
      </w:r>
      <w:r>
        <w:t xml:space="preserve"> Regular testing, code reviews, and using debugging tools like Visual Studio Code to identify and resolve issues promptly.</w:t>
      </w:r>
    </w:p>
    <w:p w14:paraId="4A666EA1" w14:textId="77777777" w:rsidR="00AD0688" w:rsidRDefault="00AD0688" w:rsidP="00AD0688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Data Security:</w:t>
      </w:r>
    </w:p>
    <w:p w14:paraId="56AEFB0A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Risk:</w:t>
      </w:r>
      <w:r>
        <w:t xml:space="preserve"> Unauthorized access to user data and potential data breaches.</w:t>
      </w:r>
    </w:p>
    <w:p w14:paraId="11E1A5B2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Mitigation:</w:t>
      </w:r>
      <w:r>
        <w:t xml:space="preserve"> Implement robust security measures such as encryption, secure authentication, and regular security audits to protect user data.</w:t>
      </w:r>
    </w:p>
    <w:p w14:paraId="189E6932" w14:textId="77777777" w:rsidR="00AD0688" w:rsidRDefault="00AD0688" w:rsidP="00AD0688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User Adoption:</w:t>
      </w:r>
    </w:p>
    <w:p w14:paraId="10365A3D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Risk:</w:t>
      </w:r>
      <w:r>
        <w:t xml:space="preserve"> Low user adoption and engagement.</w:t>
      </w:r>
    </w:p>
    <w:p w14:paraId="10309D0C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Mitigation:</w:t>
      </w:r>
      <w:r>
        <w:t xml:space="preserve"> Conduct user research, gather feedback, and continuously improve the user interface and experience to ensure the application meets user needs.</w:t>
      </w:r>
    </w:p>
    <w:p w14:paraId="34058264" w14:textId="77777777" w:rsidR="00AD0688" w:rsidRDefault="00AD0688" w:rsidP="00AD0688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Resource Availability:</w:t>
      </w:r>
    </w:p>
    <w:p w14:paraId="52681689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Risk:</w:t>
      </w:r>
      <w:r>
        <w:t xml:space="preserve"> Limited availability of development resources and tools.</w:t>
      </w:r>
    </w:p>
    <w:p w14:paraId="7E35684C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Mitigation:</w:t>
      </w:r>
      <w:r>
        <w:t xml:space="preserve"> Plan resource allocation carefully, use open-source tools where possible, and ensure team members are adequately trained.</w:t>
      </w:r>
    </w:p>
    <w:p w14:paraId="61EF2657" w14:textId="77777777" w:rsidR="00AD0688" w:rsidRDefault="00AD0688" w:rsidP="00AD0688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Project Timeline:</w:t>
      </w:r>
    </w:p>
    <w:p w14:paraId="2E9EC5D4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Risk:</w:t>
      </w:r>
      <w:r>
        <w:t xml:space="preserve"> Delays in the project timeline due to unforeseen challenges.</w:t>
      </w:r>
    </w:p>
    <w:p w14:paraId="1C1810E9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Mitigation:</w:t>
      </w:r>
      <w:r>
        <w:t xml:space="preserve"> Create a detailed project plan with buffer times for unexpected delays, and conduct regular progress reviews to stay on track.</w:t>
      </w:r>
    </w:p>
    <w:p w14:paraId="624D8BA4" w14:textId="77777777" w:rsidR="00AD0688" w:rsidRDefault="00AD0688" w:rsidP="00AD0688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Compatibility Issues:</w:t>
      </w:r>
    </w:p>
    <w:p w14:paraId="53F2F9FA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Risk:</w:t>
      </w:r>
      <w:r>
        <w:t xml:space="preserve"> Compatibility issues across different devices and browsers.</w:t>
      </w:r>
    </w:p>
    <w:p w14:paraId="2B6CDF23" w14:textId="77777777" w:rsidR="00AD0688" w:rsidRDefault="00AD0688" w:rsidP="00AD068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Mitigation:</w:t>
      </w:r>
      <w:r>
        <w:t xml:space="preserve"> Implement responsive design principles and conduct thorough testing across various devices and browsers to ensure compatibility.</w:t>
      </w:r>
    </w:p>
    <w:p w14:paraId="2953D5B5" w14:textId="77777777" w:rsidR="00AD0688" w:rsidRDefault="00AD0688" w:rsidP="00AD0688">
      <w:pPr>
        <w:pStyle w:val="Heading2"/>
        <w:numPr>
          <w:ilvl w:val="0"/>
          <w:numId w:val="0"/>
        </w:numPr>
        <w:ind w:left="720" w:hanging="360"/>
      </w:pPr>
    </w:p>
    <w:p w14:paraId="57FAB71A" w14:textId="03A296BE" w:rsidR="00F85F4B" w:rsidRDefault="00836177" w:rsidP="00F85F4B">
      <w:pPr>
        <w:pStyle w:val="Heading1"/>
      </w:pPr>
      <w:r>
        <w:t>Documentation and Submission</w:t>
      </w:r>
    </w:p>
    <w:p w14:paraId="484F5183" w14:textId="06FDDEF0" w:rsidR="00F85F4B" w:rsidRDefault="005F3BFF" w:rsidP="00F85F4B">
      <w:pPr>
        <w:pStyle w:val="Heading2"/>
        <w:numPr>
          <w:ilvl w:val="0"/>
          <w:numId w:val="39"/>
        </w:numPr>
      </w:pPr>
      <w:r>
        <w:t>Create and maintain GitHub reposit</w:t>
      </w:r>
      <w:r w:rsidR="00841428">
        <w:t xml:space="preserve">ory. </w:t>
      </w:r>
      <w:r w:rsidR="00842F69">
        <w:t>Regularly</w:t>
      </w:r>
      <w:r w:rsidR="00841428">
        <w:t xml:space="preserve"> commit changes for better version control and review process. </w:t>
      </w:r>
    </w:p>
    <w:p w14:paraId="2F6183DD" w14:textId="545E4A25" w:rsidR="00F85F4B" w:rsidRDefault="00841428" w:rsidP="008C3F1C">
      <w:pPr>
        <w:pStyle w:val="Heading2"/>
        <w:numPr>
          <w:ilvl w:val="0"/>
          <w:numId w:val="39"/>
        </w:numPr>
        <w:tabs>
          <w:tab w:val="num" w:pos="720"/>
        </w:tabs>
      </w:pPr>
      <w:r>
        <w:t>Comprehensive Readme file to demonstrate a detailed project outline</w:t>
      </w:r>
      <w:r w:rsidR="00842F69">
        <w:t>.</w:t>
      </w:r>
    </w:p>
    <w:p w14:paraId="75B39410" w14:textId="42FD3A06" w:rsidR="008C3F1C" w:rsidRDefault="008C3F1C" w:rsidP="008C3F1C">
      <w:pPr>
        <w:pStyle w:val="Heading2"/>
        <w:numPr>
          <w:ilvl w:val="0"/>
          <w:numId w:val="39"/>
        </w:numPr>
        <w:tabs>
          <w:tab w:val="num" w:pos="720"/>
        </w:tabs>
      </w:pPr>
      <w:r>
        <w:t>Ensure the project meets all requirements</w:t>
      </w:r>
      <w:r w:rsidR="00842F69">
        <w:t xml:space="preserve"> and is ready for final submission and presentation.</w:t>
      </w:r>
    </w:p>
    <w:sectPr w:rsidR="008C3F1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D531D" w14:textId="77777777" w:rsidR="00441B49" w:rsidRDefault="00441B49">
      <w:pPr>
        <w:spacing w:after="0" w:line="240" w:lineRule="auto"/>
      </w:pPr>
      <w:r>
        <w:separator/>
      </w:r>
    </w:p>
  </w:endnote>
  <w:endnote w:type="continuationSeparator" w:id="0">
    <w:p w14:paraId="7FE47E0D" w14:textId="77777777" w:rsidR="00441B49" w:rsidRDefault="0044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D73BF" w14:textId="77777777" w:rsidR="00441B49" w:rsidRDefault="00441B49">
      <w:pPr>
        <w:spacing w:after="0" w:line="240" w:lineRule="auto"/>
      </w:pPr>
      <w:r>
        <w:separator/>
      </w:r>
    </w:p>
  </w:footnote>
  <w:footnote w:type="continuationSeparator" w:id="0">
    <w:p w14:paraId="451C3BE7" w14:textId="77777777" w:rsidR="00441B49" w:rsidRDefault="0044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9774CC38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B62EC"/>
    <w:multiLevelType w:val="multilevel"/>
    <w:tmpl w:val="ACE0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17EE9"/>
    <w:multiLevelType w:val="hybridMultilevel"/>
    <w:tmpl w:val="1E6A4BB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1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4715510">
    <w:abstractNumId w:val="9"/>
  </w:num>
  <w:num w:numId="2" w16cid:durableId="1935355506">
    <w:abstractNumId w:val="7"/>
  </w:num>
  <w:num w:numId="3" w16cid:durableId="625699142">
    <w:abstractNumId w:val="22"/>
  </w:num>
  <w:num w:numId="4" w16cid:durableId="1830247258">
    <w:abstractNumId w:val="10"/>
  </w:num>
  <w:num w:numId="5" w16cid:durableId="234753440">
    <w:abstractNumId w:val="10"/>
    <w:lvlOverride w:ilvl="0">
      <w:startOverride w:val="1"/>
    </w:lvlOverride>
  </w:num>
  <w:num w:numId="6" w16cid:durableId="835650061">
    <w:abstractNumId w:val="10"/>
    <w:lvlOverride w:ilvl="0">
      <w:startOverride w:val="1"/>
    </w:lvlOverride>
  </w:num>
  <w:num w:numId="7" w16cid:durableId="937635122">
    <w:abstractNumId w:val="10"/>
    <w:lvlOverride w:ilvl="0">
      <w:startOverride w:val="1"/>
    </w:lvlOverride>
  </w:num>
  <w:num w:numId="8" w16cid:durableId="656420827">
    <w:abstractNumId w:val="10"/>
    <w:lvlOverride w:ilvl="0">
      <w:startOverride w:val="1"/>
    </w:lvlOverride>
  </w:num>
  <w:num w:numId="9" w16cid:durableId="826432776">
    <w:abstractNumId w:val="10"/>
    <w:lvlOverride w:ilvl="0">
      <w:startOverride w:val="1"/>
    </w:lvlOverride>
  </w:num>
  <w:num w:numId="10" w16cid:durableId="1891988396">
    <w:abstractNumId w:val="18"/>
  </w:num>
  <w:num w:numId="11" w16cid:durableId="1929193356">
    <w:abstractNumId w:val="23"/>
  </w:num>
  <w:num w:numId="12" w16cid:durableId="959652918">
    <w:abstractNumId w:val="20"/>
  </w:num>
  <w:num w:numId="13" w16cid:durableId="783233525">
    <w:abstractNumId w:val="15"/>
  </w:num>
  <w:num w:numId="14" w16cid:durableId="821241049">
    <w:abstractNumId w:val="15"/>
    <w:lvlOverride w:ilvl="0">
      <w:startOverride w:val="1"/>
    </w:lvlOverride>
  </w:num>
  <w:num w:numId="15" w16cid:durableId="1762876618">
    <w:abstractNumId w:val="15"/>
    <w:lvlOverride w:ilvl="0">
      <w:startOverride w:val="1"/>
    </w:lvlOverride>
  </w:num>
  <w:num w:numId="16" w16cid:durableId="584655075">
    <w:abstractNumId w:val="15"/>
    <w:lvlOverride w:ilvl="0">
      <w:startOverride w:val="1"/>
    </w:lvlOverride>
  </w:num>
  <w:num w:numId="17" w16cid:durableId="882137121">
    <w:abstractNumId w:val="12"/>
  </w:num>
  <w:num w:numId="18" w16cid:durableId="1778677275">
    <w:abstractNumId w:val="15"/>
    <w:lvlOverride w:ilvl="0">
      <w:startOverride w:val="1"/>
    </w:lvlOverride>
  </w:num>
  <w:num w:numId="19" w16cid:durableId="1180238297">
    <w:abstractNumId w:val="15"/>
    <w:lvlOverride w:ilvl="0">
      <w:startOverride w:val="1"/>
    </w:lvlOverride>
  </w:num>
  <w:num w:numId="20" w16cid:durableId="1892231806">
    <w:abstractNumId w:val="15"/>
    <w:lvlOverride w:ilvl="0">
      <w:startOverride w:val="1"/>
    </w:lvlOverride>
  </w:num>
  <w:num w:numId="21" w16cid:durableId="883832223">
    <w:abstractNumId w:val="16"/>
  </w:num>
  <w:num w:numId="22" w16cid:durableId="269431754">
    <w:abstractNumId w:val="15"/>
    <w:lvlOverride w:ilvl="0">
      <w:startOverride w:val="1"/>
    </w:lvlOverride>
  </w:num>
  <w:num w:numId="23" w16cid:durableId="171186901">
    <w:abstractNumId w:val="15"/>
    <w:lvlOverride w:ilvl="0">
      <w:startOverride w:val="1"/>
    </w:lvlOverride>
  </w:num>
  <w:num w:numId="24" w16cid:durableId="771625866">
    <w:abstractNumId w:val="25"/>
  </w:num>
  <w:num w:numId="25" w16cid:durableId="366032369">
    <w:abstractNumId w:val="26"/>
  </w:num>
  <w:num w:numId="26" w16cid:durableId="493956033">
    <w:abstractNumId w:val="14"/>
  </w:num>
  <w:num w:numId="27" w16cid:durableId="1506169500">
    <w:abstractNumId w:val="19"/>
  </w:num>
  <w:num w:numId="28" w16cid:durableId="1182088414">
    <w:abstractNumId w:val="6"/>
  </w:num>
  <w:num w:numId="29" w16cid:durableId="1562401752">
    <w:abstractNumId w:val="5"/>
  </w:num>
  <w:num w:numId="30" w16cid:durableId="1560093334">
    <w:abstractNumId w:val="4"/>
  </w:num>
  <w:num w:numId="31" w16cid:durableId="501362241">
    <w:abstractNumId w:val="8"/>
  </w:num>
  <w:num w:numId="32" w16cid:durableId="2033913763">
    <w:abstractNumId w:val="3"/>
  </w:num>
  <w:num w:numId="33" w16cid:durableId="1668825529">
    <w:abstractNumId w:val="2"/>
  </w:num>
  <w:num w:numId="34" w16cid:durableId="1848250722">
    <w:abstractNumId w:val="1"/>
  </w:num>
  <w:num w:numId="35" w16cid:durableId="2103868855">
    <w:abstractNumId w:val="0"/>
  </w:num>
  <w:num w:numId="36" w16cid:durableId="264191415">
    <w:abstractNumId w:val="11"/>
  </w:num>
  <w:num w:numId="37" w16cid:durableId="2089574811">
    <w:abstractNumId w:val="24"/>
  </w:num>
  <w:num w:numId="38" w16cid:durableId="1268125914">
    <w:abstractNumId w:val="21"/>
  </w:num>
  <w:num w:numId="39" w16cid:durableId="126242400">
    <w:abstractNumId w:val="17"/>
  </w:num>
  <w:num w:numId="40" w16cid:durableId="4581898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89"/>
    <w:rsid w:val="00006885"/>
    <w:rsid w:val="0001508C"/>
    <w:rsid w:val="00034EA0"/>
    <w:rsid w:val="0005203D"/>
    <w:rsid w:val="00082560"/>
    <w:rsid w:val="000B00EE"/>
    <w:rsid w:val="000C2534"/>
    <w:rsid w:val="000D3935"/>
    <w:rsid w:val="000E49F6"/>
    <w:rsid w:val="001324E3"/>
    <w:rsid w:val="0016154C"/>
    <w:rsid w:val="00166D82"/>
    <w:rsid w:val="00197152"/>
    <w:rsid w:val="001D0D1F"/>
    <w:rsid w:val="001E05CB"/>
    <w:rsid w:val="0023058F"/>
    <w:rsid w:val="002431E1"/>
    <w:rsid w:val="00246F81"/>
    <w:rsid w:val="0025690E"/>
    <w:rsid w:val="00261B4B"/>
    <w:rsid w:val="002A6379"/>
    <w:rsid w:val="002C0ED6"/>
    <w:rsid w:val="002E397C"/>
    <w:rsid w:val="002F7009"/>
    <w:rsid w:val="00302185"/>
    <w:rsid w:val="00312E04"/>
    <w:rsid w:val="00350390"/>
    <w:rsid w:val="003E1266"/>
    <w:rsid w:val="003E4B77"/>
    <w:rsid w:val="0040046D"/>
    <w:rsid w:val="00415F21"/>
    <w:rsid w:val="00426438"/>
    <w:rsid w:val="00431CC7"/>
    <w:rsid w:val="00436418"/>
    <w:rsid w:val="00441B49"/>
    <w:rsid w:val="004476F8"/>
    <w:rsid w:val="004767FE"/>
    <w:rsid w:val="004829B8"/>
    <w:rsid w:val="00496E38"/>
    <w:rsid w:val="004B20C2"/>
    <w:rsid w:val="004C75B3"/>
    <w:rsid w:val="004C7BD5"/>
    <w:rsid w:val="004D3E82"/>
    <w:rsid w:val="004F2A5E"/>
    <w:rsid w:val="004F73CE"/>
    <w:rsid w:val="00547DDF"/>
    <w:rsid w:val="00585547"/>
    <w:rsid w:val="0058795E"/>
    <w:rsid w:val="005E18BF"/>
    <w:rsid w:val="005E2A3C"/>
    <w:rsid w:val="005E514F"/>
    <w:rsid w:val="005F3BFF"/>
    <w:rsid w:val="005F4FD9"/>
    <w:rsid w:val="00600C52"/>
    <w:rsid w:val="006170B5"/>
    <w:rsid w:val="00632414"/>
    <w:rsid w:val="0063254A"/>
    <w:rsid w:val="0064069C"/>
    <w:rsid w:val="00676AC7"/>
    <w:rsid w:val="006A66ED"/>
    <w:rsid w:val="006D4E16"/>
    <w:rsid w:val="006F6ECB"/>
    <w:rsid w:val="00706CDC"/>
    <w:rsid w:val="00714489"/>
    <w:rsid w:val="00744B69"/>
    <w:rsid w:val="007608A1"/>
    <w:rsid w:val="007635A2"/>
    <w:rsid w:val="00777E86"/>
    <w:rsid w:val="007864BF"/>
    <w:rsid w:val="007A05D0"/>
    <w:rsid w:val="007B7C03"/>
    <w:rsid w:val="007C34B0"/>
    <w:rsid w:val="007E16F7"/>
    <w:rsid w:val="007E4576"/>
    <w:rsid w:val="008114BF"/>
    <w:rsid w:val="00836177"/>
    <w:rsid w:val="00841428"/>
    <w:rsid w:val="00842F69"/>
    <w:rsid w:val="00853005"/>
    <w:rsid w:val="0086238C"/>
    <w:rsid w:val="008679DD"/>
    <w:rsid w:val="00867AA5"/>
    <w:rsid w:val="0089632C"/>
    <w:rsid w:val="008B4470"/>
    <w:rsid w:val="008C3F1C"/>
    <w:rsid w:val="008E752A"/>
    <w:rsid w:val="00903314"/>
    <w:rsid w:val="00905E04"/>
    <w:rsid w:val="00940940"/>
    <w:rsid w:val="0096460E"/>
    <w:rsid w:val="00983594"/>
    <w:rsid w:val="00991390"/>
    <w:rsid w:val="0099569A"/>
    <w:rsid w:val="009A2ED4"/>
    <w:rsid w:val="009C2D95"/>
    <w:rsid w:val="009C3DF1"/>
    <w:rsid w:val="009E3887"/>
    <w:rsid w:val="009E553E"/>
    <w:rsid w:val="009E6A92"/>
    <w:rsid w:val="009F08BB"/>
    <w:rsid w:val="00A16245"/>
    <w:rsid w:val="00A16B93"/>
    <w:rsid w:val="00A3004C"/>
    <w:rsid w:val="00A557A5"/>
    <w:rsid w:val="00A769E6"/>
    <w:rsid w:val="00AD0688"/>
    <w:rsid w:val="00AD5C75"/>
    <w:rsid w:val="00B27C7C"/>
    <w:rsid w:val="00B312AF"/>
    <w:rsid w:val="00B31C56"/>
    <w:rsid w:val="00B40533"/>
    <w:rsid w:val="00B41470"/>
    <w:rsid w:val="00B4159A"/>
    <w:rsid w:val="00B44532"/>
    <w:rsid w:val="00B47046"/>
    <w:rsid w:val="00B82878"/>
    <w:rsid w:val="00B86FA3"/>
    <w:rsid w:val="00B92948"/>
    <w:rsid w:val="00BC1F7A"/>
    <w:rsid w:val="00BD3433"/>
    <w:rsid w:val="00BE0D54"/>
    <w:rsid w:val="00C0540C"/>
    <w:rsid w:val="00C27420"/>
    <w:rsid w:val="00C35C13"/>
    <w:rsid w:val="00C42F8E"/>
    <w:rsid w:val="00C45DBF"/>
    <w:rsid w:val="00C47533"/>
    <w:rsid w:val="00C55AE2"/>
    <w:rsid w:val="00C60ACE"/>
    <w:rsid w:val="00C76F99"/>
    <w:rsid w:val="00C8240F"/>
    <w:rsid w:val="00CA4076"/>
    <w:rsid w:val="00CD1522"/>
    <w:rsid w:val="00CE27B4"/>
    <w:rsid w:val="00CF529E"/>
    <w:rsid w:val="00DA5280"/>
    <w:rsid w:val="00DB3F74"/>
    <w:rsid w:val="00DC24B3"/>
    <w:rsid w:val="00DC4DC8"/>
    <w:rsid w:val="00DC57EA"/>
    <w:rsid w:val="00DE262C"/>
    <w:rsid w:val="00DE3BA9"/>
    <w:rsid w:val="00DE7795"/>
    <w:rsid w:val="00E01AD9"/>
    <w:rsid w:val="00E0623C"/>
    <w:rsid w:val="00E40E16"/>
    <w:rsid w:val="00E42CFE"/>
    <w:rsid w:val="00E5132B"/>
    <w:rsid w:val="00E522D8"/>
    <w:rsid w:val="00E63842"/>
    <w:rsid w:val="00EA43DD"/>
    <w:rsid w:val="00EA4ED7"/>
    <w:rsid w:val="00EA62B8"/>
    <w:rsid w:val="00EA7C57"/>
    <w:rsid w:val="00EB3625"/>
    <w:rsid w:val="00EB7530"/>
    <w:rsid w:val="00EC7CDE"/>
    <w:rsid w:val="00EE31D5"/>
    <w:rsid w:val="00EE3481"/>
    <w:rsid w:val="00EE6260"/>
    <w:rsid w:val="00F0138C"/>
    <w:rsid w:val="00F01EE8"/>
    <w:rsid w:val="00F03134"/>
    <w:rsid w:val="00F46B5B"/>
    <w:rsid w:val="00F74310"/>
    <w:rsid w:val="00F85F4B"/>
    <w:rsid w:val="00FB12B7"/>
    <w:rsid w:val="00F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4DB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7A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NormalWeb">
    <w:name w:val="Normal (Web)"/>
    <w:basedOn w:val="Normal"/>
    <w:uiPriority w:val="99"/>
    <w:semiHidden/>
    <w:unhideWhenUsed/>
    <w:rsid w:val="00AD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AD0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erk\AppData\Roaming\Microsoft\Templates\Short%20essay%20outline.dotx" TargetMode="External"/></Relationship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09E66A-54FD-4B5E-B014-73214B6846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68C2B3A-50F9-4381-8F76-67277993D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C251E-4DB8-43AF-9F3A-F3F4FB8A6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0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2024-06-27T20:10:00Z</dcterms:created>
  <dcterms:modified xsi:type="dcterms:W3CDTF">2024-06-30T20:10:00Z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